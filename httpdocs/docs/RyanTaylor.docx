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9739A" w14:textId="7D688EFC" w:rsidR="008F321C" w:rsidRDefault="00BB6C01">
      <w:pPr>
        <w:pStyle w:val="ContactInfo"/>
      </w:pPr>
      <w:sdt>
        <w:sdtPr>
          <w:alias w:val="Street Address"/>
          <w:tag w:val="Street Address"/>
          <w:id w:val="1415969137"/>
          <w:placeholder>
            <w:docPart w:val="6CD30AB5798F4E66B1D03A6B306163AB"/>
          </w:placeholder>
          <w:dataBinding w:prefixMappings="xmlns:ns0='http://schemas.microsoft.com/office/2006/coverPageProps' " w:xpath="/ns0:CoverPageProperties[1]/ns0:CompanyAddress[1]" w:storeItemID="{55AF091B-3C7A-41E3-B477-F2FDAA23CFDA}"/>
          <w:text w:multiLine="1"/>
        </w:sdtPr>
        <w:sdtEndPr/>
        <w:sdtContent>
          <w:r w:rsidR="004313C5">
            <w:t>120 Summer</w:t>
          </w:r>
          <w:r w:rsidR="00C2716C">
            <w:t xml:space="preserve"> Street</w:t>
          </w:r>
        </w:sdtContent>
      </w:sdt>
    </w:p>
    <w:sdt>
      <w:sdtPr>
        <w:alias w:val="Category"/>
        <w:tag w:val=""/>
        <w:id w:val="1543715586"/>
        <w:placeholder>
          <w:docPart w:val="AE58B49C072D4641B43A62E8E8CD18ED"/>
        </w:placeholder>
        <w:dataBinding w:prefixMappings="xmlns:ns0='http://purl.org/dc/elements/1.1/' xmlns:ns1='http://schemas.openxmlformats.org/package/2006/metadata/core-properties' " w:xpath="/ns1:coreProperties[1]/ns1:category[1]" w:storeItemID="{6C3C8BC8-F283-45AE-878A-BAB7291924A1}"/>
        <w:text/>
      </w:sdtPr>
      <w:sdtEndPr/>
      <w:sdtContent>
        <w:p w14:paraId="4F849D8E" w14:textId="77777777" w:rsidR="008F321C" w:rsidRDefault="00041D92">
          <w:pPr>
            <w:pStyle w:val="ContactInfo"/>
          </w:pPr>
          <w:r>
            <w:t>Milford, NH 03055</w:t>
          </w:r>
        </w:p>
      </w:sdtContent>
    </w:sdt>
    <w:p w14:paraId="2D9D3CC9" w14:textId="77777777" w:rsidR="008F321C" w:rsidRDefault="00BB6C01">
      <w:pPr>
        <w:pStyle w:val="ContactInfo"/>
      </w:pPr>
      <w:sdt>
        <w:sdtPr>
          <w:alias w:val="Telephone"/>
          <w:tag w:val="Telephone"/>
          <w:id w:val="599758962"/>
          <w:placeholder>
            <w:docPart w:val="C8475549AE7A4AF989B62E6CF8F8B88C"/>
          </w:placeholder>
          <w:dataBinding w:prefixMappings="xmlns:ns0='http://schemas.microsoft.com/office/2006/coverPageProps' " w:xpath="/ns0:CoverPageProperties[1]/ns0:CompanyPhone[1]" w:storeItemID="{55AF091B-3C7A-41E3-B477-F2FDAA23CFDA}"/>
          <w:text/>
        </w:sdtPr>
        <w:sdtEndPr/>
        <w:sdtContent>
          <w:r w:rsidR="00041D92">
            <w:t>603.674.3239</w:t>
          </w:r>
        </w:sdtContent>
      </w:sdt>
    </w:p>
    <w:p w14:paraId="0431A997" w14:textId="6226E7EC" w:rsidR="008F321C" w:rsidRDefault="00BB6C01">
      <w:pPr>
        <w:pStyle w:val="ContactInfo"/>
        <w:rPr>
          <w:rStyle w:val="Emphasis"/>
        </w:rPr>
      </w:pPr>
      <w:hyperlink r:id="rId10" w:history="1">
        <w:r w:rsidR="004313C5" w:rsidRPr="00F15773">
          <w:rPr>
            <w:rStyle w:val="Hyperlink"/>
          </w:rPr>
          <w:t>ryankt@gmail.com</w:t>
        </w:r>
      </w:hyperlink>
    </w:p>
    <w:p w14:paraId="05C5E2F2" w14:textId="08C3E3D5" w:rsidR="004313C5" w:rsidRDefault="00BB6C01">
      <w:pPr>
        <w:pStyle w:val="ContactInfo"/>
        <w:rPr>
          <w:rStyle w:val="Emphasis"/>
        </w:rPr>
      </w:pPr>
      <w:hyperlink r:id="rId11" w:history="1">
        <w:r w:rsidR="004313C5" w:rsidRPr="004313C5">
          <w:rPr>
            <w:rStyle w:val="Hyperlink"/>
          </w:rPr>
          <w:t>github.com/</w:t>
        </w:r>
        <w:proofErr w:type="spellStart"/>
        <w:r w:rsidR="004313C5" w:rsidRPr="004313C5">
          <w:rPr>
            <w:rStyle w:val="Hyperlink"/>
          </w:rPr>
          <w:t>ryan</w:t>
        </w:r>
        <w:proofErr w:type="spellEnd"/>
        <w:r w:rsidR="004313C5" w:rsidRPr="004313C5">
          <w:rPr>
            <w:rStyle w:val="Hyperlink"/>
          </w:rPr>
          <w:t>-k-t</w:t>
        </w:r>
      </w:hyperlink>
    </w:p>
    <w:p w14:paraId="0043ACAC" w14:textId="77777777" w:rsidR="008F321C" w:rsidRDefault="00BB6C01" w:rsidP="00C95C1E">
      <w:pPr>
        <w:pStyle w:val="Name"/>
        <w:pBdr>
          <w:bottom w:val="single" w:sz="4" w:space="2" w:color="7E97AD" w:themeColor="accent1"/>
        </w:pBdr>
      </w:pPr>
      <w:sdt>
        <w:sdtPr>
          <w:alias w:val="Your Name"/>
          <w:tag w:val=""/>
          <w:id w:val="1197042864"/>
          <w:placeholder>
            <w:docPart w:val="57B5969975D14F99B58635C601A7157D"/>
          </w:placeholder>
          <w:dataBinding w:prefixMappings="xmlns:ns0='http://purl.org/dc/elements/1.1/' xmlns:ns1='http://schemas.openxmlformats.org/package/2006/metadata/core-properties' " w:xpath="/ns1:coreProperties[1]/ns0:creator[1]" w:storeItemID="{6C3C8BC8-F283-45AE-878A-BAB7291924A1}"/>
          <w:text/>
        </w:sdtPr>
        <w:sdtEndPr/>
        <w:sdtContent>
          <w:r w:rsidR="00041D92">
            <w:t>Ryan Taylor</w:t>
          </w:r>
        </w:sdtContent>
      </w:sdt>
    </w:p>
    <w:tbl>
      <w:tblPr>
        <w:tblStyle w:val="ResumeTable"/>
        <w:tblW w:w="5000" w:type="pct"/>
        <w:tblLook w:val="04A0" w:firstRow="1" w:lastRow="0" w:firstColumn="1" w:lastColumn="0" w:noHBand="0" w:noVBand="1"/>
      </w:tblPr>
      <w:tblGrid>
        <w:gridCol w:w="1778"/>
        <w:gridCol w:w="472"/>
        <w:gridCol w:w="7830"/>
      </w:tblGrid>
      <w:tr w:rsidR="008F321C" w14:paraId="064989E8" w14:textId="77777777">
        <w:tc>
          <w:tcPr>
            <w:tcW w:w="1778" w:type="dxa"/>
          </w:tcPr>
          <w:p w14:paraId="3F43F968" w14:textId="77777777" w:rsidR="008F321C" w:rsidRDefault="00331235">
            <w:pPr>
              <w:pStyle w:val="Heading1"/>
            </w:pPr>
            <w:r>
              <w:t>Objective</w:t>
            </w:r>
          </w:p>
        </w:tc>
        <w:tc>
          <w:tcPr>
            <w:tcW w:w="472" w:type="dxa"/>
          </w:tcPr>
          <w:p w14:paraId="2DC3EA18" w14:textId="77777777" w:rsidR="008F321C" w:rsidRDefault="008F321C"/>
        </w:tc>
        <w:tc>
          <w:tcPr>
            <w:tcW w:w="7830" w:type="dxa"/>
          </w:tcPr>
          <w:p w14:paraId="4FF85E61" w14:textId="3C93B948" w:rsidR="008F321C" w:rsidRDefault="0002358B" w:rsidP="00983383">
            <w:pPr>
              <w:pStyle w:val="ResumeText"/>
              <w:ind w:right="0"/>
            </w:pPr>
            <w:r w:rsidRPr="0002358B">
              <w:t xml:space="preserve">Independent </w:t>
            </w:r>
            <w:r w:rsidR="00E540F5">
              <w:t>self-starter</w:t>
            </w:r>
            <w:r w:rsidRPr="0002358B">
              <w:t xml:space="preserve"> with </w:t>
            </w:r>
            <w:r w:rsidR="002C6EEA">
              <w:t>robust</w:t>
            </w:r>
            <w:r w:rsidRPr="0002358B">
              <w:t xml:space="preserve"> </w:t>
            </w:r>
            <w:r w:rsidR="002C6EEA">
              <w:t>set</w:t>
            </w:r>
            <w:r w:rsidRPr="0002358B">
              <w:t xml:space="preserve"> of </w:t>
            </w:r>
            <w:r w:rsidR="002C6EEA">
              <w:t xml:space="preserve">web-development </w:t>
            </w:r>
            <w:r w:rsidRPr="0002358B">
              <w:t xml:space="preserve">skills seeking a career opportunity </w:t>
            </w:r>
            <w:r w:rsidR="00C95C1E">
              <w:t>with a well-established organization</w:t>
            </w:r>
            <w:r w:rsidR="00983383">
              <w:t xml:space="preserve"> in </w:t>
            </w:r>
            <w:r w:rsidRPr="0002358B">
              <w:t>order to produce high-end</w:t>
            </w:r>
            <w:r w:rsidR="002C6EEA">
              <w:t>,</w:t>
            </w:r>
            <w:r w:rsidRPr="0002358B">
              <w:t xml:space="preserve"> </w:t>
            </w:r>
            <w:r w:rsidR="002C6EEA">
              <w:t xml:space="preserve">proficient, </w:t>
            </w:r>
            <w:r w:rsidR="00E540F5">
              <w:t xml:space="preserve">and </w:t>
            </w:r>
            <w:r w:rsidR="002C6EEA">
              <w:t>performant web</w:t>
            </w:r>
            <w:r w:rsidR="00983383">
              <w:t xml:space="preserve"> solutions</w:t>
            </w:r>
            <w:r w:rsidRPr="0002358B">
              <w:t>.</w:t>
            </w:r>
          </w:p>
        </w:tc>
      </w:tr>
      <w:tr w:rsidR="008F321C" w14:paraId="67F336A8" w14:textId="77777777">
        <w:tc>
          <w:tcPr>
            <w:tcW w:w="1778" w:type="dxa"/>
          </w:tcPr>
          <w:p w14:paraId="4E3C3484" w14:textId="77777777" w:rsidR="008F321C" w:rsidRDefault="00331235">
            <w:pPr>
              <w:pStyle w:val="Heading1"/>
            </w:pPr>
            <w:r>
              <w:t>Skills &amp; Abilities</w:t>
            </w:r>
          </w:p>
        </w:tc>
        <w:tc>
          <w:tcPr>
            <w:tcW w:w="472" w:type="dxa"/>
          </w:tcPr>
          <w:p w14:paraId="76B77E5F" w14:textId="77777777" w:rsidR="008F321C" w:rsidRDefault="008F321C"/>
        </w:tc>
        <w:tc>
          <w:tcPr>
            <w:tcW w:w="7830" w:type="dxa"/>
          </w:tcPr>
          <w:p w14:paraId="7877FB38" w14:textId="3662349E" w:rsidR="0002358B" w:rsidRDefault="00365197" w:rsidP="0002358B">
            <w:pPr>
              <w:pStyle w:val="ResumeText"/>
              <w:ind w:right="0"/>
            </w:pPr>
            <w:r>
              <w:t>Expert-level knowledge of</w:t>
            </w:r>
            <w:r w:rsidR="0002358B" w:rsidRPr="0002358B">
              <w:t xml:space="preserve"> PHP, </w:t>
            </w:r>
            <w:r>
              <w:t>MySQL, jQuery, HTML</w:t>
            </w:r>
            <w:r w:rsidR="00560DBD">
              <w:t>5</w:t>
            </w:r>
            <w:r>
              <w:t xml:space="preserve">, </w:t>
            </w:r>
            <w:r w:rsidR="00E540F5">
              <w:t xml:space="preserve">and </w:t>
            </w:r>
            <w:r>
              <w:t>CSS</w:t>
            </w:r>
            <w:r w:rsidR="00560DBD">
              <w:t>3</w:t>
            </w:r>
            <w:r>
              <w:t xml:space="preserve"> leveraging toolkits such as </w:t>
            </w:r>
            <w:r w:rsidR="00DE5E5E">
              <w:t>Compass/</w:t>
            </w:r>
            <w:r w:rsidR="0002358B" w:rsidRPr="0002358B">
              <w:t>SASS, Git</w:t>
            </w:r>
            <w:r w:rsidR="00D3699D">
              <w:t xml:space="preserve">, Bootstrap, </w:t>
            </w:r>
            <w:r w:rsidR="002D79A9">
              <w:t>Vue, Laravel</w:t>
            </w:r>
            <w:r w:rsidR="00D3699D">
              <w:t xml:space="preserve">, </w:t>
            </w:r>
            <w:r w:rsidR="002D79A9">
              <w:t xml:space="preserve">WordPress, </w:t>
            </w:r>
            <w:r w:rsidR="00D3699D">
              <w:t xml:space="preserve">CodeIgniter, </w:t>
            </w:r>
            <w:r w:rsidR="002D79A9">
              <w:t xml:space="preserve">and </w:t>
            </w:r>
            <w:r w:rsidR="00D3699D">
              <w:t>Fuel CMS</w:t>
            </w:r>
          </w:p>
          <w:p w14:paraId="0C1A4C71" w14:textId="286123DF" w:rsidR="008F321C" w:rsidRDefault="00DE5E5E" w:rsidP="0002358B">
            <w:pPr>
              <w:pStyle w:val="ResumeText"/>
              <w:ind w:right="0"/>
            </w:pPr>
            <w:r>
              <w:t xml:space="preserve">Familiarity with Drupal and </w:t>
            </w:r>
            <w:proofErr w:type="spellStart"/>
            <w:r>
              <w:t>ExpressionEngine</w:t>
            </w:r>
            <w:proofErr w:type="spellEnd"/>
          </w:p>
        </w:tc>
      </w:tr>
      <w:tr w:rsidR="008F321C" w14:paraId="6A35CFDD" w14:textId="77777777" w:rsidTr="00D46D3C">
        <w:tc>
          <w:tcPr>
            <w:tcW w:w="1778" w:type="dxa"/>
            <w:tcBorders>
              <w:bottom w:val="single" w:sz="4" w:space="0" w:color="7E97AD" w:themeColor="accent1"/>
            </w:tcBorders>
          </w:tcPr>
          <w:p w14:paraId="7884C04A" w14:textId="77777777" w:rsidR="008F321C" w:rsidRDefault="00331235">
            <w:pPr>
              <w:pStyle w:val="Heading1"/>
            </w:pPr>
            <w:r>
              <w:t>Experience</w:t>
            </w:r>
          </w:p>
        </w:tc>
        <w:tc>
          <w:tcPr>
            <w:tcW w:w="472" w:type="dxa"/>
            <w:tcBorders>
              <w:bottom w:val="single" w:sz="4" w:space="0" w:color="7E97AD" w:themeColor="accent1"/>
            </w:tcBorders>
          </w:tcPr>
          <w:p w14:paraId="17D1E15A" w14:textId="77777777" w:rsidR="008F321C" w:rsidRDefault="008F321C"/>
        </w:tc>
        <w:tc>
          <w:tcPr>
            <w:tcW w:w="7830" w:type="dxa"/>
            <w:tcBorders>
              <w:bottom w:val="single" w:sz="4" w:space="0" w:color="7E97AD" w:themeColor="accent1"/>
            </w:tcBorders>
          </w:tcPr>
          <w:sdt>
            <w:sdtPr>
              <w:rPr>
                <w:rFonts w:asciiTheme="minorHAnsi" w:eastAsiaTheme="minorEastAsia" w:hAnsiTheme="minorHAnsi" w:cstheme="minorBidi"/>
                <w:b w:val="0"/>
                <w:bCs w:val="0"/>
                <w:caps w:val="0"/>
                <w:color w:val="595959" w:themeColor="text1" w:themeTint="A6"/>
              </w:rPr>
              <w:id w:val="1436861535"/>
            </w:sdtPr>
            <w:sdtEndPr/>
            <w:sdtContent>
              <w:sdt>
                <w:sdtPr>
                  <w:rPr>
                    <w:rFonts w:asciiTheme="minorHAnsi" w:eastAsiaTheme="minorEastAsia" w:hAnsiTheme="minorHAnsi" w:cstheme="minorBidi"/>
                    <w:b w:val="0"/>
                    <w:bCs w:val="0"/>
                    <w:caps w:val="0"/>
                    <w:color w:val="595959" w:themeColor="text1" w:themeTint="A6"/>
                  </w:rPr>
                  <w:id w:val="221802691"/>
                </w:sdtPr>
                <w:sdtEndPr/>
                <w:sdtContent>
                  <w:p w14:paraId="69BF06F2" w14:textId="77777777" w:rsidR="008F321C" w:rsidRDefault="006B1ED3" w:rsidP="00C95C1E">
                    <w:pPr>
                      <w:pStyle w:val="Heading2"/>
                      <w:spacing w:after="0"/>
                    </w:pPr>
                    <w:r>
                      <w:t>SENIOR WEB DEVELOPER, WEDU</w:t>
                    </w:r>
                  </w:p>
                  <w:p w14:paraId="607A562B" w14:textId="77777777" w:rsidR="008F321C" w:rsidRPr="00C95C1E" w:rsidRDefault="006B1ED3" w:rsidP="00C95C1E">
                    <w:pPr>
                      <w:pStyle w:val="ResumeText"/>
                      <w:spacing w:before="0"/>
                      <w:rPr>
                        <w:i/>
                      </w:rPr>
                    </w:pPr>
                    <w:r w:rsidRPr="00C95C1E">
                      <w:rPr>
                        <w:i/>
                      </w:rPr>
                      <w:t>2012 - Current</w:t>
                    </w:r>
                  </w:p>
                  <w:p w14:paraId="50488ACF" w14:textId="632BB199" w:rsidR="008F321C" w:rsidRDefault="006B1ED3">
                    <w:r>
                      <w:t xml:space="preserve">Develop, </w:t>
                    </w:r>
                    <w:r w:rsidR="00D3699D">
                      <w:t>test and document</w:t>
                    </w:r>
                    <w:r>
                      <w:t xml:space="preserve"> various client </w:t>
                    </w:r>
                    <w:r w:rsidR="00D3699D">
                      <w:t>web interfaces</w:t>
                    </w:r>
                    <w:r>
                      <w:t xml:space="preserve"> ranging from SAAS-model direct marketing platforms, custom Content Management Systems, </w:t>
                    </w:r>
                    <w:r w:rsidR="00D3699D">
                      <w:t>membership eCommerce platforms</w:t>
                    </w:r>
                    <w:r w:rsidR="002C6EEA">
                      <w:t>, custom WordPress themes, custom WordPress plugins</w:t>
                    </w:r>
                    <w:r w:rsidR="00D3699D">
                      <w:t xml:space="preserve"> </w:t>
                    </w:r>
                    <w:r>
                      <w:t>and static HTML</w:t>
                    </w:r>
                    <w:r w:rsidR="004575ED">
                      <w:t xml:space="preserve"> sites all built to be responsive and cross-browser compatible.</w:t>
                    </w:r>
                    <w:r w:rsidR="00281188">
                      <w:t xml:space="preserve"> </w:t>
                    </w:r>
                    <w:r w:rsidR="00365197">
                      <w:t xml:space="preserve">Involved in every step of the development </w:t>
                    </w:r>
                    <w:proofErr w:type="gramStart"/>
                    <w:r w:rsidR="00365197">
                      <w:t>life-cycle</w:t>
                    </w:r>
                    <w:proofErr w:type="gramEnd"/>
                    <w:r w:rsidR="00365197">
                      <w:t xml:space="preserve"> from concept, to specification, to estimation, and finally to production. </w:t>
                    </w:r>
                    <w:r w:rsidR="00D3699D">
                      <w:t xml:space="preserve">Collaborate with creative department and account managers to develop soundest approach </w:t>
                    </w:r>
                    <w:r w:rsidR="00877DFF">
                      <w:t xml:space="preserve">in order </w:t>
                    </w:r>
                    <w:r w:rsidR="00D3699D">
                      <w:t xml:space="preserve">to deliver on client’s needs while maintaining budgetary restraint. </w:t>
                    </w:r>
                    <w:r w:rsidR="00281188">
                      <w:t xml:space="preserve">Responsible for vetting client business needs against potential third-party solutions versus custom internal solutions. </w:t>
                    </w:r>
                    <w:r w:rsidR="00D3699D">
                      <w:t>Take design concepts from vision to reality delivering solutions based on SEO best practices and page optimization for load-time a</w:t>
                    </w:r>
                    <w:r w:rsidR="00365197">
                      <w:t>nd mobile concerns all while delivering a hi</w:t>
                    </w:r>
                    <w:r w:rsidR="00281188">
                      <w:t>ghly</w:t>
                    </w:r>
                    <w:r w:rsidR="00E540F5">
                      <w:t xml:space="preserve"> </w:t>
                    </w:r>
                    <w:r w:rsidR="00281188">
                      <w:t xml:space="preserve">stylized, modern front-end. </w:t>
                    </w:r>
                    <w:r w:rsidR="004575ED">
                      <w:t xml:space="preserve">Maintain internal template used as </w:t>
                    </w:r>
                    <w:r w:rsidR="006C7E82">
                      <w:t>boilerplate</w:t>
                    </w:r>
                    <w:r w:rsidR="004575ED">
                      <w:t xml:space="preserve"> for custom CMS-driven site</w:t>
                    </w:r>
                    <w:r w:rsidR="00281188">
                      <w:t xml:space="preserve">s. </w:t>
                    </w:r>
                    <w:r w:rsidR="004575ED">
                      <w:t xml:space="preserve">Mentor junior developers on best practices and approaches for building </w:t>
                    </w:r>
                    <w:proofErr w:type="gramStart"/>
                    <w:r w:rsidR="004575ED">
                      <w:t>object-orientated</w:t>
                    </w:r>
                    <w:proofErr w:type="gramEnd"/>
                    <w:r w:rsidR="004575ED">
                      <w:t>,</w:t>
                    </w:r>
                    <w:r w:rsidR="00281188">
                      <w:t xml:space="preserve"> </w:t>
                    </w:r>
                    <w:r w:rsidR="00992852">
                      <w:t>MVC architecture</w:t>
                    </w:r>
                    <w:r w:rsidR="003A01B9">
                      <w:t>.</w:t>
                    </w:r>
                    <w:r w:rsidR="00281188">
                      <w:t xml:space="preserve"> </w:t>
                    </w:r>
                    <w:r w:rsidR="00F877A2">
                      <w:t xml:space="preserve">Learn new technologies as needed to deliver on the client’s needs. Integrated with Authorize.net, Stripe, MMS Education custom API, </w:t>
                    </w:r>
                    <w:r w:rsidR="00281188">
                      <w:t xml:space="preserve">Facebook </w:t>
                    </w:r>
                    <w:r w:rsidR="0031690A">
                      <w:t xml:space="preserve">API &amp; </w:t>
                    </w:r>
                    <w:r w:rsidR="00281188">
                      <w:t xml:space="preserve">SDK, Twitter SDK, Flickr API, </w:t>
                    </w:r>
                    <w:r w:rsidR="00F877A2">
                      <w:t>ExactTarget</w:t>
                    </w:r>
                    <w:r w:rsidR="00A73CF7">
                      <w:t>/Salesforce Marketing Cloud API,</w:t>
                    </w:r>
                    <w:r w:rsidR="00F877A2">
                      <w:t xml:space="preserve"> NCR Customer Power email delivery system</w:t>
                    </w:r>
                    <w:r w:rsidR="00A73CF7">
                      <w:t xml:space="preserve"> and many others</w:t>
                    </w:r>
                    <w:r w:rsidR="00F877A2">
                      <w:t>.</w:t>
                    </w:r>
                  </w:p>
                </w:sdtContent>
              </w:sdt>
              <w:sdt>
                <w:sdtPr>
                  <w:rPr>
                    <w:rFonts w:asciiTheme="minorHAnsi" w:eastAsiaTheme="minorEastAsia" w:hAnsiTheme="minorHAnsi" w:cstheme="minorBidi"/>
                    <w:b w:val="0"/>
                    <w:bCs w:val="0"/>
                    <w:caps w:val="0"/>
                    <w:color w:val="595959" w:themeColor="text1" w:themeTint="A6"/>
                  </w:rPr>
                  <w:id w:val="68699791"/>
                </w:sdtPr>
                <w:sdtEndPr/>
                <w:sdtContent>
                  <w:p w14:paraId="0A020337" w14:textId="77777777" w:rsidR="008F321C" w:rsidRDefault="003B38BD" w:rsidP="00C95C1E">
                    <w:pPr>
                      <w:pStyle w:val="Heading2"/>
                      <w:spacing w:after="0"/>
                    </w:pPr>
                    <w:r>
                      <w:t>WEB DEVELOPER, BLUE SEAL FEEDS</w:t>
                    </w:r>
                  </w:p>
                  <w:p w14:paraId="0A420A8F" w14:textId="77777777" w:rsidR="008F321C" w:rsidRPr="00C95C1E" w:rsidRDefault="003B38BD" w:rsidP="00C95C1E">
                    <w:pPr>
                      <w:pStyle w:val="ResumeText"/>
                      <w:spacing w:before="0"/>
                      <w:rPr>
                        <w:i/>
                      </w:rPr>
                    </w:pPr>
                    <w:r w:rsidRPr="00C95C1E">
                      <w:rPr>
                        <w:i/>
                      </w:rPr>
                      <w:t>2003 - 2012</w:t>
                    </w:r>
                  </w:p>
                  <w:p w14:paraId="229BBE8F" w14:textId="38401897" w:rsidR="003B38BD" w:rsidRDefault="000D0E76">
                    <w:r>
                      <w:t>Responsible for design and maintenance of all branded websites. Streamlined original code for optimal scalability, maintenance and usability. Integrated site search and Google Analytics to better track user activity and trends and isolate needs from real use</w:t>
                    </w:r>
                    <w:r w:rsidR="00281188">
                      <w:t>-</w:t>
                    </w:r>
                    <w:r>
                      <w:t xml:space="preserve">cases. </w:t>
                    </w:r>
                    <w:r w:rsidR="00086936" w:rsidRPr="00086936">
                      <w:t xml:space="preserve">Developed user opt-in system for coupons and promotions for SentinelFeed.com and ByNaturePetFoods.com to help generate interest in product and develop a database of end-users for future </w:t>
                    </w:r>
                    <w:r w:rsidR="006C7E82" w:rsidRPr="00086936">
                      <w:t>promotions.</w:t>
                    </w:r>
                    <w:r w:rsidR="006C7E82">
                      <w:t xml:space="preserve"> Built</w:t>
                    </w:r>
                    <w:r w:rsidR="00086936" w:rsidRPr="00086936">
                      <w:t xml:space="preserve"> Frequent Buyer system to enroll and process new entries for multiple brands that integrated between consumer-facing web presence and proprietary </w:t>
                    </w:r>
                    <w:r w:rsidR="00086936" w:rsidRPr="00086936">
                      <w:lastRenderedPageBreak/>
                      <w:t xml:space="preserve">internal </w:t>
                    </w:r>
                    <w:r w:rsidR="006C7E82" w:rsidRPr="00086936">
                      <w:t>system. Developed</w:t>
                    </w:r>
                    <w:r w:rsidR="00086936" w:rsidRPr="00086936">
                      <w:t xml:space="preserve"> interactive Dealer Locator systems for multiple brands that captures input and reports results for trend analysis.</w:t>
                    </w:r>
                  </w:p>
                </w:sdtContent>
              </w:sdt>
              <w:sdt>
                <w:sdtPr>
                  <w:rPr>
                    <w:rFonts w:asciiTheme="minorHAnsi" w:eastAsiaTheme="minorEastAsia" w:hAnsiTheme="minorHAnsi" w:cstheme="minorBidi"/>
                    <w:b w:val="0"/>
                    <w:bCs w:val="0"/>
                    <w:caps w:val="0"/>
                    <w:color w:val="595959" w:themeColor="text1" w:themeTint="A6"/>
                  </w:rPr>
                  <w:id w:val="-1987999032"/>
                </w:sdtPr>
                <w:sdtEndPr/>
                <w:sdtContent>
                  <w:p w14:paraId="4BEA26AD" w14:textId="77777777" w:rsidR="003B38BD" w:rsidRDefault="003B38BD" w:rsidP="00C95C1E">
                    <w:pPr>
                      <w:pStyle w:val="Heading2"/>
                      <w:spacing w:before="0" w:after="0"/>
                    </w:pPr>
                    <w:r>
                      <w:t>APPLICATION SUPPORT / DEVELOPER, BLUE SEAL FEEDS</w:t>
                    </w:r>
                  </w:p>
                  <w:p w14:paraId="70DA938F" w14:textId="77777777" w:rsidR="003B38BD" w:rsidRPr="00C95C1E" w:rsidRDefault="003B38BD" w:rsidP="00C95C1E">
                    <w:pPr>
                      <w:pStyle w:val="ResumeText"/>
                      <w:spacing w:before="0"/>
                      <w:rPr>
                        <w:i/>
                      </w:rPr>
                    </w:pPr>
                    <w:r w:rsidRPr="00C95C1E">
                      <w:rPr>
                        <w:i/>
                      </w:rPr>
                      <w:t>2001 - 2012</w:t>
                    </w:r>
                  </w:p>
                  <w:p w14:paraId="0C5BD78D" w14:textId="77777777" w:rsidR="003B38BD" w:rsidRPr="003B38BD" w:rsidRDefault="00281188" w:rsidP="003B38BD">
                    <w:r>
                      <w:t>Developed</w:t>
                    </w:r>
                    <w:r w:rsidR="003B38BD" w:rsidRPr="003B38BD">
                      <w:t xml:space="preserve"> transition of proprietary Point-of-Sale system for company stores from </w:t>
                    </w:r>
                    <w:r>
                      <w:t xml:space="preserve">ASCII </w:t>
                    </w:r>
                    <w:r w:rsidR="003B38BD" w:rsidRPr="003B38BD">
                      <w:t>COBOL</w:t>
                    </w:r>
                    <w:r>
                      <w:t xml:space="preserve"> interface</w:t>
                    </w:r>
                    <w:r w:rsidR="003B38BD" w:rsidRPr="003B38BD">
                      <w:t xml:space="preserve"> to </w:t>
                    </w:r>
                    <w:r>
                      <w:t xml:space="preserve">GUI </w:t>
                    </w:r>
                    <w:r w:rsidR="003B38BD" w:rsidRPr="003B38BD">
                      <w:t>VB.NET</w:t>
                    </w:r>
                    <w:r>
                      <w:t xml:space="preserve"> interface utilizing </w:t>
                    </w:r>
                    <w:r w:rsidR="003B38BD" w:rsidRPr="003B38BD">
                      <w:t>MSSQL.</w:t>
                    </w:r>
                    <w:r w:rsidR="00CA33EC">
                      <w:t xml:space="preserve"> Revised inventory management aspect of system for more detailed reporting of demand expectation and streamlined ordering through direct distribution channel. Built system with scalability in mind so we could offer the software to our privately owned dealer network.</w:t>
                    </w:r>
                    <w:r>
                      <w:t xml:space="preserve"> Managed project for revisions, bug fixes and enhancements as reported via user network.</w:t>
                    </w:r>
                  </w:p>
                  <w:p w14:paraId="3A6906C7" w14:textId="77777777" w:rsidR="008F321C" w:rsidRDefault="00281188" w:rsidP="003B38BD">
                    <w:r>
                      <w:t>Designed and developed</w:t>
                    </w:r>
                    <w:r w:rsidR="003B38BD" w:rsidRPr="003B38BD">
                      <w:t xml:space="preserve"> proprietary COBOL-based GUI int</w:t>
                    </w:r>
                    <w:r w:rsidR="00CA33EC">
                      <w:t>ernet portal for dealer network that allowed for locations to develop customized retail pricing scheme that would react to market-driven cost changes.</w:t>
                    </w:r>
                  </w:p>
                </w:sdtContent>
              </w:sdt>
            </w:sdtContent>
          </w:sdt>
        </w:tc>
      </w:tr>
      <w:tr w:rsidR="008F321C" w14:paraId="7A3BD0E6" w14:textId="77777777" w:rsidTr="00D46D3C">
        <w:tc>
          <w:tcPr>
            <w:tcW w:w="1778" w:type="dxa"/>
            <w:tcBorders>
              <w:top w:val="single" w:sz="4" w:space="0" w:color="7E97AD" w:themeColor="accent1"/>
              <w:bottom w:val="nil"/>
            </w:tcBorders>
          </w:tcPr>
          <w:p w14:paraId="2D744DBE" w14:textId="77777777" w:rsidR="008F321C" w:rsidRDefault="00331235">
            <w:pPr>
              <w:pStyle w:val="Heading1"/>
            </w:pPr>
            <w:r>
              <w:lastRenderedPageBreak/>
              <w:t>Education</w:t>
            </w:r>
          </w:p>
        </w:tc>
        <w:tc>
          <w:tcPr>
            <w:tcW w:w="472" w:type="dxa"/>
            <w:tcBorders>
              <w:top w:val="single" w:sz="4" w:space="0" w:color="7E97AD" w:themeColor="accent1"/>
              <w:bottom w:val="nil"/>
            </w:tcBorders>
          </w:tcPr>
          <w:p w14:paraId="61D7408C" w14:textId="77777777" w:rsidR="008F321C" w:rsidRDefault="008F321C"/>
        </w:tc>
        <w:tc>
          <w:tcPr>
            <w:tcW w:w="7830" w:type="dxa"/>
            <w:tcBorders>
              <w:top w:val="single" w:sz="4" w:space="0" w:color="7E97AD" w:themeColor="accent1"/>
              <w:bottom w:val="nil"/>
            </w:tcBorders>
          </w:tcPr>
          <w:sdt>
            <w:sdtPr>
              <w:rPr>
                <w:rFonts w:asciiTheme="minorHAnsi" w:eastAsiaTheme="minorEastAsia" w:hAnsiTheme="minorHAnsi" w:cstheme="minorBidi"/>
                <w:b w:val="0"/>
                <w:caps w:val="0"/>
                <w:color w:val="595959" w:themeColor="text1" w:themeTint="A6"/>
              </w:rPr>
              <w:id w:val="-691765356"/>
            </w:sdtPr>
            <w:sdtEndPr>
              <w:rPr>
                <w:rFonts w:asciiTheme="majorHAnsi" w:hAnsiTheme="majorHAnsi" w:cstheme="majorBidi"/>
                <w:b/>
                <w:bCs w:val="0"/>
                <w:caps/>
                <w:color w:val="404040" w:themeColor="text1" w:themeTint="BF"/>
              </w:rPr>
            </w:sdtEndPr>
            <w:sdtContent>
              <w:sdt>
                <w:sdtPr>
                  <w:rPr>
                    <w:rFonts w:asciiTheme="minorHAnsi" w:eastAsiaTheme="minorEastAsia" w:hAnsiTheme="minorHAnsi" w:cstheme="minorBidi"/>
                    <w:b w:val="0"/>
                    <w:caps w:val="0"/>
                    <w:color w:val="595959" w:themeColor="text1" w:themeTint="A6"/>
                  </w:rPr>
                  <w:id w:val="-1126388115"/>
                </w:sdtPr>
                <w:sdtEndPr>
                  <w:rPr>
                    <w:rFonts w:asciiTheme="majorHAnsi" w:hAnsiTheme="majorHAnsi" w:cstheme="majorBidi"/>
                    <w:b/>
                    <w:bCs w:val="0"/>
                    <w:caps/>
                    <w:color w:val="404040" w:themeColor="text1" w:themeTint="BF"/>
                  </w:rPr>
                </w:sdtEndPr>
                <w:sdtContent>
                  <w:p w14:paraId="19D4227D" w14:textId="77777777" w:rsidR="008F321C" w:rsidRDefault="00041D92" w:rsidP="00041D92">
                    <w:pPr>
                      <w:pStyle w:val="Heading2"/>
                    </w:pPr>
                    <w:r>
                      <w:t>Southern New Hampshire University – B.S. Information Technology</w:t>
                    </w:r>
                  </w:p>
                </w:sdtContent>
              </w:sdt>
            </w:sdtContent>
          </w:sdt>
        </w:tc>
      </w:tr>
    </w:tbl>
    <w:p w14:paraId="63CA104C" w14:textId="77777777" w:rsidR="008F321C" w:rsidRDefault="008F321C" w:rsidP="00D46D3C"/>
    <w:sectPr w:rsidR="008F321C" w:rsidSect="00950315">
      <w:footerReference w:type="default" r:id="rId12"/>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11B97F" w14:textId="77777777" w:rsidR="00BB6C01" w:rsidRDefault="00BB6C01">
      <w:pPr>
        <w:spacing w:before="0" w:after="0" w:line="240" w:lineRule="auto"/>
      </w:pPr>
      <w:r>
        <w:separator/>
      </w:r>
    </w:p>
  </w:endnote>
  <w:endnote w:type="continuationSeparator" w:id="0">
    <w:p w14:paraId="0A2837F4" w14:textId="77777777" w:rsidR="00BB6C01" w:rsidRDefault="00BB6C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F770A6" w14:textId="77777777" w:rsidR="008F321C" w:rsidRDefault="00331235">
    <w:pPr>
      <w:pStyle w:val="Footer"/>
    </w:pPr>
    <w:r>
      <w:t xml:space="preserve">Page </w:t>
    </w:r>
    <w:r w:rsidR="00745287">
      <w:fldChar w:fldCharType="begin"/>
    </w:r>
    <w:r>
      <w:instrText xml:space="preserve"> PAGE </w:instrText>
    </w:r>
    <w:r w:rsidR="00745287">
      <w:fldChar w:fldCharType="separate"/>
    </w:r>
    <w:r w:rsidR="00C2716C">
      <w:rPr>
        <w:noProof/>
      </w:rPr>
      <w:t>2</w:t>
    </w:r>
    <w:r w:rsidR="0074528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B2F17" w14:textId="77777777" w:rsidR="00BB6C01" w:rsidRDefault="00BB6C01">
      <w:pPr>
        <w:spacing w:before="0" w:after="0" w:line="240" w:lineRule="auto"/>
      </w:pPr>
      <w:r>
        <w:separator/>
      </w:r>
    </w:p>
  </w:footnote>
  <w:footnote w:type="continuationSeparator" w:id="0">
    <w:p w14:paraId="71CFC774" w14:textId="77777777" w:rsidR="00BB6C01" w:rsidRDefault="00BB6C01">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D92"/>
    <w:rsid w:val="000230FF"/>
    <w:rsid w:val="0002358B"/>
    <w:rsid w:val="00041D92"/>
    <w:rsid w:val="00086936"/>
    <w:rsid w:val="000D0E76"/>
    <w:rsid w:val="00114116"/>
    <w:rsid w:val="00281188"/>
    <w:rsid w:val="002A1782"/>
    <w:rsid w:val="002C6EEA"/>
    <w:rsid w:val="002D4BD9"/>
    <w:rsid w:val="002D79A9"/>
    <w:rsid w:val="0031690A"/>
    <w:rsid w:val="00331235"/>
    <w:rsid w:val="00365197"/>
    <w:rsid w:val="003A01B9"/>
    <w:rsid w:val="003B38BD"/>
    <w:rsid w:val="004313C5"/>
    <w:rsid w:val="004575ED"/>
    <w:rsid w:val="00560DBD"/>
    <w:rsid w:val="00625436"/>
    <w:rsid w:val="00671AD2"/>
    <w:rsid w:val="006B1ED3"/>
    <w:rsid w:val="006C00A8"/>
    <w:rsid w:val="006C7E82"/>
    <w:rsid w:val="006D57E0"/>
    <w:rsid w:val="0074455D"/>
    <w:rsid w:val="00745287"/>
    <w:rsid w:val="007B6893"/>
    <w:rsid w:val="008663D3"/>
    <w:rsid w:val="00877DFF"/>
    <w:rsid w:val="00894B02"/>
    <w:rsid w:val="008F321C"/>
    <w:rsid w:val="00950315"/>
    <w:rsid w:val="00977022"/>
    <w:rsid w:val="00983383"/>
    <w:rsid w:val="00992852"/>
    <w:rsid w:val="00A73CF7"/>
    <w:rsid w:val="00BB6C01"/>
    <w:rsid w:val="00C1241D"/>
    <w:rsid w:val="00C2716C"/>
    <w:rsid w:val="00C86A01"/>
    <w:rsid w:val="00C95C1E"/>
    <w:rsid w:val="00CA33EC"/>
    <w:rsid w:val="00D3699D"/>
    <w:rsid w:val="00D46D3C"/>
    <w:rsid w:val="00D93C15"/>
    <w:rsid w:val="00DE5E5E"/>
    <w:rsid w:val="00E540F5"/>
    <w:rsid w:val="00EB1107"/>
    <w:rsid w:val="00F877A2"/>
    <w:rsid w:val="00FE74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F3CBD"/>
  <w15:docId w15:val="{E989A8AB-580C-4B14-B8F0-69EC2ECA9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315"/>
    <w:rPr>
      <w:kern w:val="20"/>
    </w:rPr>
  </w:style>
  <w:style w:type="paragraph" w:styleId="Heading1">
    <w:name w:val="heading 1"/>
    <w:basedOn w:val="Normal"/>
    <w:next w:val="Normal"/>
    <w:link w:val="Heading1Char"/>
    <w:uiPriority w:val="1"/>
    <w:unhideWhenUsed/>
    <w:qFormat/>
    <w:rsid w:val="00950315"/>
    <w:pPr>
      <w:jc w:val="right"/>
      <w:outlineLvl w:val="0"/>
    </w:pPr>
    <w:rPr>
      <w:rFonts w:asciiTheme="majorHAnsi" w:eastAsiaTheme="majorEastAsia" w:hAnsiTheme="majorHAnsi" w:cstheme="majorBidi"/>
      <w:caps/>
      <w:color w:val="7E97AD" w:themeColor="accent1"/>
      <w:sz w:val="21"/>
    </w:rPr>
  </w:style>
  <w:style w:type="paragraph" w:styleId="Heading2">
    <w:name w:val="heading 2"/>
    <w:basedOn w:val="Normal"/>
    <w:next w:val="Normal"/>
    <w:link w:val="Heading2Char"/>
    <w:uiPriority w:val="1"/>
    <w:unhideWhenUsed/>
    <w:qFormat/>
    <w:rsid w:val="00950315"/>
    <w:pPr>
      <w:keepNext/>
      <w:keepLines/>
      <w:spacing w:after="40"/>
      <w:outlineLvl w:val="1"/>
    </w:pPr>
    <w:rPr>
      <w:rFonts w:asciiTheme="majorHAnsi" w:eastAsiaTheme="majorEastAsia" w:hAnsiTheme="majorHAnsi" w:cstheme="majorBidi"/>
      <w:b/>
      <w:bCs/>
      <w:caps/>
      <w:color w:val="404040" w:themeColor="text1" w:themeTint="BF"/>
    </w:rPr>
  </w:style>
  <w:style w:type="paragraph" w:styleId="Heading3">
    <w:name w:val="heading 3"/>
    <w:basedOn w:val="Normal"/>
    <w:next w:val="Normal"/>
    <w:link w:val="Heading3Char"/>
    <w:uiPriority w:val="9"/>
    <w:unhideWhenUsed/>
    <w:qFormat/>
    <w:rsid w:val="00950315"/>
    <w:pPr>
      <w:keepNext/>
      <w:keepLines/>
      <w:spacing w:before="200" w:after="0"/>
      <w:outlineLvl w:val="2"/>
    </w:pPr>
    <w:rPr>
      <w:rFonts w:asciiTheme="majorHAnsi" w:eastAsiaTheme="majorEastAsia" w:hAnsiTheme="majorHAnsi" w:cstheme="majorBidi"/>
      <w:b/>
      <w:bCs/>
      <w:color w:val="7E97AD" w:themeColor="accent1"/>
    </w:rPr>
  </w:style>
  <w:style w:type="paragraph" w:styleId="Heading4">
    <w:name w:val="heading 4"/>
    <w:basedOn w:val="Normal"/>
    <w:next w:val="Normal"/>
    <w:link w:val="Heading4Char"/>
    <w:uiPriority w:val="9"/>
    <w:semiHidden/>
    <w:unhideWhenUsed/>
    <w:qFormat/>
    <w:rsid w:val="00950315"/>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rsid w:val="00950315"/>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rsid w:val="00950315"/>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rsid w:val="0095031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50315"/>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50315"/>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rsid w:val="00950315"/>
    <w:pPr>
      <w:spacing w:after="0" w:line="240" w:lineRule="auto"/>
    </w:pPr>
  </w:style>
  <w:style w:type="character" w:customStyle="1" w:styleId="HeaderChar">
    <w:name w:val="Header Char"/>
    <w:basedOn w:val="DefaultParagraphFont"/>
    <w:link w:val="Header"/>
    <w:uiPriority w:val="9"/>
    <w:rsid w:val="00950315"/>
    <w:rPr>
      <w:kern w:val="20"/>
    </w:rPr>
  </w:style>
  <w:style w:type="paragraph" w:styleId="Footer">
    <w:name w:val="footer"/>
    <w:basedOn w:val="Normal"/>
    <w:link w:val="FooterChar"/>
    <w:uiPriority w:val="2"/>
    <w:unhideWhenUsed/>
    <w:rsid w:val="00950315"/>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sid w:val="00950315"/>
    <w:rPr>
      <w:kern w:val="20"/>
    </w:rPr>
  </w:style>
  <w:style w:type="paragraph" w:customStyle="1" w:styleId="ResumeText">
    <w:name w:val="Resume Text"/>
    <w:basedOn w:val="Normal"/>
    <w:qFormat/>
    <w:rsid w:val="00950315"/>
    <w:pPr>
      <w:spacing w:after="40"/>
      <w:ind w:right="1440"/>
    </w:pPr>
  </w:style>
  <w:style w:type="character" w:styleId="PlaceholderText">
    <w:name w:val="Placeholder Text"/>
    <w:basedOn w:val="DefaultParagraphFont"/>
    <w:uiPriority w:val="99"/>
    <w:semiHidden/>
    <w:rsid w:val="00950315"/>
    <w:rPr>
      <w:color w:val="808080"/>
    </w:rPr>
  </w:style>
  <w:style w:type="table" w:styleId="TableGrid">
    <w:name w:val="Table Grid"/>
    <w:basedOn w:val="TableNormal"/>
    <w:uiPriority w:val="59"/>
    <w:rsid w:val="009503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950315"/>
    <w:rPr>
      <w:rFonts w:asciiTheme="majorHAnsi" w:eastAsiaTheme="majorEastAsia" w:hAnsiTheme="majorHAnsi" w:cstheme="majorBidi"/>
      <w:caps/>
      <w:color w:val="7E97AD" w:themeColor="accent1"/>
      <w:kern w:val="20"/>
      <w:sz w:val="21"/>
    </w:rPr>
  </w:style>
  <w:style w:type="character" w:customStyle="1" w:styleId="Heading2Char">
    <w:name w:val="Heading 2 Char"/>
    <w:basedOn w:val="DefaultParagraphFont"/>
    <w:link w:val="Heading2"/>
    <w:uiPriority w:val="1"/>
    <w:rsid w:val="00950315"/>
    <w:rPr>
      <w:rFonts w:asciiTheme="majorHAnsi" w:eastAsiaTheme="majorEastAsia" w:hAnsiTheme="majorHAnsi" w:cstheme="majorBidi"/>
      <w:b/>
      <w:bCs/>
      <w:caps/>
      <w:color w:val="404040" w:themeColor="text1" w:themeTint="BF"/>
      <w:kern w:val="20"/>
    </w:rPr>
  </w:style>
  <w:style w:type="character" w:customStyle="1" w:styleId="Heading3Char">
    <w:name w:val="Heading 3 Char"/>
    <w:basedOn w:val="DefaultParagraphFont"/>
    <w:link w:val="Heading3"/>
    <w:uiPriority w:val="9"/>
    <w:rsid w:val="00950315"/>
    <w:rPr>
      <w:rFonts w:asciiTheme="majorHAnsi" w:eastAsiaTheme="majorEastAsia" w:hAnsiTheme="majorHAnsi" w:cstheme="majorBidi"/>
      <w:b/>
      <w:bCs/>
      <w:color w:val="7E97AD" w:themeColor="accent1"/>
      <w:kern w:val="20"/>
    </w:rPr>
  </w:style>
  <w:style w:type="character" w:customStyle="1" w:styleId="Heading4Char">
    <w:name w:val="Heading 4 Char"/>
    <w:basedOn w:val="DefaultParagraphFont"/>
    <w:link w:val="Heading4"/>
    <w:uiPriority w:val="9"/>
    <w:semiHidden/>
    <w:rsid w:val="00950315"/>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sid w:val="00950315"/>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sid w:val="00950315"/>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sid w:val="00950315"/>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sid w:val="00950315"/>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sid w:val="00950315"/>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rsid w:val="00950315"/>
    <w:tblPr>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rsid w:val="00950315"/>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qFormat/>
    <w:rsid w:val="00950315"/>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sid w:val="00950315"/>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rsid w:val="00950315"/>
    <w:pPr>
      <w:spacing w:after="40"/>
    </w:pPr>
    <w:rPr>
      <w:b/>
      <w:bCs/>
    </w:rPr>
  </w:style>
  <w:style w:type="paragraph" w:styleId="Salutation">
    <w:name w:val="Salutation"/>
    <w:basedOn w:val="Normal"/>
    <w:next w:val="Normal"/>
    <w:link w:val="SalutationChar"/>
    <w:uiPriority w:val="8"/>
    <w:unhideWhenUsed/>
    <w:qFormat/>
    <w:rsid w:val="00950315"/>
    <w:pPr>
      <w:spacing w:before="720"/>
    </w:pPr>
  </w:style>
  <w:style w:type="character" w:customStyle="1" w:styleId="SalutationChar">
    <w:name w:val="Salutation Char"/>
    <w:basedOn w:val="DefaultParagraphFont"/>
    <w:link w:val="Salutation"/>
    <w:uiPriority w:val="8"/>
    <w:rsid w:val="00950315"/>
    <w:rPr>
      <w:kern w:val="20"/>
    </w:rPr>
  </w:style>
  <w:style w:type="paragraph" w:styleId="Closing">
    <w:name w:val="Closing"/>
    <w:basedOn w:val="Normal"/>
    <w:link w:val="ClosingChar"/>
    <w:uiPriority w:val="8"/>
    <w:unhideWhenUsed/>
    <w:qFormat/>
    <w:rsid w:val="00950315"/>
    <w:pPr>
      <w:spacing w:before="480" w:after="960" w:line="240" w:lineRule="auto"/>
    </w:pPr>
  </w:style>
  <w:style w:type="character" w:customStyle="1" w:styleId="ClosingChar">
    <w:name w:val="Closing Char"/>
    <w:basedOn w:val="DefaultParagraphFont"/>
    <w:link w:val="Closing"/>
    <w:uiPriority w:val="8"/>
    <w:rsid w:val="00950315"/>
    <w:rPr>
      <w:kern w:val="20"/>
    </w:rPr>
  </w:style>
  <w:style w:type="paragraph" w:styleId="Signature">
    <w:name w:val="Signature"/>
    <w:basedOn w:val="Normal"/>
    <w:link w:val="SignatureChar"/>
    <w:uiPriority w:val="8"/>
    <w:unhideWhenUsed/>
    <w:qFormat/>
    <w:rsid w:val="00950315"/>
    <w:pPr>
      <w:spacing w:after="480"/>
    </w:pPr>
    <w:rPr>
      <w:b/>
      <w:bCs/>
    </w:rPr>
  </w:style>
  <w:style w:type="character" w:customStyle="1" w:styleId="SignatureChar">
    <w:name w:val="Signature Char"/>
    <w:basedOn w:val="DefaultParagraphFont"/>
    <w:link w:val="Signature"/>
    <w:uiPriority w:val="8"/>
    <w:rsid w:val="00950315"/>
    <w:rPr>
      <w:b/>
      <w:bCs/>
      <w:kern w:val="20"/>
    </w:rPr>
  </w:style>
  <w:style w:type="character" w:styleId="Emphasis">
    <w:name w:val="Emphasis"/>
    <w:basedOn w:val="DefaultParagraphFont"/>
    <w:uiPriority w:val="2"/>
    <w:unhideWhenUsed/>
    <w:qFormat/>
    <w:rsid w:val="00950315"/>
    <w:rPr>
      <w:color w:val="7E97AD" w:themeColor="accent1"/>
    </w:rPr>
  </w:style>
  <w:style w:type="paragraph" w:customStyle="1" w:styleId="ContactInfo">
    <w:name w:val="Contact Info"/>
    <w:basedOn w:val="Normal"/>
    <w:uiPriority w:val="2"/>
    <w:qFormat/>
    <w:rsid w:val="00950315"/>
    <w:pPr>
      <w:spacing w:after="0" w:line="240" w:lineRule="auto"/>
      <w:jc w:val="right"/>
    </w:pPr>
    <w:rPr>
      <w:sz w:val="18"/>
    </w:rPr>
  </w:style>
  <w:style w:type="paragraph" w:customStyle="1" w:styleId="Name">
    <w:name w:val="Name"/>
    <w:basedOn w:val="Normal"/>
    <w:next w:val="Normal"/>
    <w:uiPriority w:val="1"/>
    <w:qFormat/>
    <w:rsid w:val="00950315"/>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ListParagraph">
    <w:name w:val="List Paragraph"/>
    <w:basedOn w:val="Normal"/>
    <w:uiPriority w:val="34"/>
    <w:semiHidden/>
    <w:qFormat/>
    <w:rsid w:val="006B1ED3"/>
    <w:pPr>
      <w:ind w:left="720"/>
      <w:contextualSpacing/>
    </w:pPr>
  </w:style>
  <w:style w:type="paragraph" w:styleId="BalloonText">
    <w:name w:val="Balloon Text"/>
    <w:basedOn w:val="Normal"/>
    <w:link w:val="BalloonTextChar"/>
    <w:uiPriority w:val="99"/>
    <w:semiHidden/>
    <w:unhideWhenUsed/>
    <w:rsid w:val="00D46D3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6D3C"/>
    <w:rPr>
      <w:rFonts w:ascii="Segoe UI" w:hAnsi="Segoe UI" w:cs="Segoe UI"/>
      <w:kern w:val="20"/>
      <w:sz w:val="18"/>
      <w:szCs w:val="18"/>
    </w:rPr>
  </w:style>
  <w:style w:type="character" w:styleId="Hyperlink">
    <w:name w:val="Hyperlink"/>
    <w:basedOn w:val="DefaultParagraphFont"/>
    <w:uiPriority w:val="99"/>
    <w:unhideWhenUsed/>
    <w:rsid w:val="004313C5"/>
    <w:rPr>
      <w:color w:val="646464" w:themeColor="hyperlink"/>
      <w:u w:val="single"/>
    </w:rPr>
  </w:style>
  <w:style w:type="character" w:styleId="UnresolvedMention">
    <w:name w:val="Unresolved Mention"/>
    <w:basedOn w:val="DefaultParagraphFont"/>
    <w:uiPriority w:val="99"/>
    <w:semiHidden/>
    <w:unhideWhenUsed/>
    <w:rsid w:val="004313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ryan-k-t"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ryankt@gmail.com"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Timeles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CD30AB5798F4E66B1D03A6B306163AB"/>
        <w:category>
          <w:name w:val="General"/>
          <w:gallery w:val="placeholder"/>
        </w:category>
        <w:types>
          <w:type w:val="bbPlcHdr"/>
        </w:types>
        <w:behaviors>
          <w:behavior w:val="content"/>
        </w:behaviors>
        <w:guid w:val="{09B8080D-98A0-4170-8A4F-FE88FBA7AE66}"/>
      </w:docPartPr>
      <w:docPartBody>
        <w:p w:rsidR="00766646" w:rsidRDefault="005E1D0C">
          <w:pPr>
            <w:pStyle w:val="6CD30AB5798F4E66B1D03A6B306163AB"/>
          </w:pPr>
          <w:r>
            <w:t>[Street Address]</w:t>
          </w:r>
        </w:p>
      </w:docPartBody>
    </w:docPart>
    <w:docPart>
      <w:docPartPr>
        <w:name w:val="AE58B49C072D4641B43A62E8E8CD18ED"/>
        <w:category>
          <w:name w:val="General"/>
          <w:gallery w:val="placeholder"/>
        </w:category>
        <w:types>
          <w:type w:val="bbPlcHdr"/>
        </w:types>
        <w:behaviors>
          <w:behavior w:val="content"/>
        </w:behaviors>
        <w:guid w:val="{25078980-BF85-4519-B7E5-DAB4CB0CE586}"/>
      </w:docPartPr>
      <w:docPartBody>
        <w:p w:rsidR="00766646" w:rsidRDefault="005E1D0C">
          <w:pPr>
            <w:pStyle w:val="AE58B49C072D4641B43A62E8E8CD18ED"/>
          </w:pPr>
          <w:r>
            <w:t>[City, ST ZIP Code]</w:t>
          </w:r>
        </w:p>
      </w:docPartBody>
    </w:docPart>
    <w:docPart>
      <w:docPartPr>
        <w:name w:val="C8475549AE7A4AF989B62E6CF8F8B88C"/>
        <w:category>
          <w:name w:val="General"/>
          <w:gallery w:val="placeholder"/>
        </w:category>
        <w:types>
          <w:type w:val="bbPlcHdr"/>
        </w:types>
        <w:behaviors>
          <w:behavior w:val="content"/>
        </w:behaviors>
        <w:guid w:val="{ED24E320-8EEA-4E7D-B5B7-AA7F282B14AF}"/>
      </w:docPartPr>
      <w:docPartBody>
        <w:p w:rsidR="00766646" w:rsidRDefault="005E1D0C">
          <w:pPr>
            <w:pStyle w:val="C8475549AE7A4AF989B62E6CF8F8B88C"/>
          </w:pPr>
          <w:r>
            <w:t>[Telephone]</w:t>
          </w:r>
        </w:p>
      </w:docPartBody>
    </w:docPart>
    <w:docPart>
      <w:docPartPr>
        <w:name w:val="57B5969975D14F99B58635C601A7157D"/>
        <w:category>
          <w:name w:val="General"/>
          <w:gallery w:val="placeholder"/>
        </w:category>
        <w:types>
          <w:type w:val="bbPlcHdr"/>
        </w:types>
        <w:behaviors>
          <w:behavior w:val="content"/>
        </w:behaviors>
        <w:guid w:val="{8A51106C-C605-463C-B990-5669EC792FA9}"/>
      </w:docPartPr>
      <w:docPartBody>
        <w:p w:rsidR="00766646" w:rsidRDefault="005E1D0C">
          <w:pPr>
            <w:pStyle w:val="57B5969975D14F99B58635C601A7157D"/>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173D5"/>
    <w:rsid w:val="000B60DE"/>
    <w:rsid w:val="005E1D0C"/>
    <w:rsid w:val="006C5E21"/>
    <w:rsid w:val="0072224C"/>
    <w:rsid w:val="00766646"/>
    <w:rsid w:val="00890586"/>
    <w:rsid w:val="00900B82"/>
    <w:rsid w:val="00AF5CFB"/>
    <w:rsid w:val="00B34070"/>
    <w:rsid w:val="00EB0256"/>
    <w:rsid w:val="00F173D5"/>
    <w:rsid w:val="00F602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5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D30AB5798F4E66B1D03A6B306163AB">
    <w:name w:val="6CD30AB5798F4E66B1D03A6B306163AB"/>
    <w:rsid w:val="00890586"/>
  </w:style>
  <w:style w:type="paragraph" w:customStyle="1" w:styleId="AE58B49C072D4641B43A62E8E8CD18ED">
    <w:name w:val="AE58B49C072D4641B43A62E8E8CD18ED"/>
    <w:rsid w:val="00890586"/>
  </w:style>
  <w:style w:type="paragraph" w:customStyle="1" w:styleId="C8475549AE7A4AF989B62E6CF8F8B88C">
    <w:name w:val="C8475549AE7A4AF989B62E6CF8F8B88C"/>
    <w:rsid w:val="00890586"/>
  </w:style>
  <w:style w:type="character" w:styleId="Emphasis">
    <w:name w:val="Emphasis"/>
    <w:basedOn w:val="DefaultParagraphFont"/>
    <w:uiPriority w:val="2"/>
    <w:unhideWhenUsed/>
    <w:qFormat/>
    <w:rsid w:val="00890586"/>
    <w:rPr>
      <w:color w:val="4472C4" w:themeColor="accent1"/>
    </w:rPr>
  </w:style>
  <w:style w:type="paragraph" w:customStyle="1" w:styleId="57B5969975D14F99B58635C601A7157D">
    <w:name w:val="57B5969975D14F99B58635C601A7157D"/>
    <w:rsid w:val="00890586"/>
  </w:style>
  <w:style w:type="character" w:styleId="PlaceholderText">
    <w:name w:val="Placeholder Text"/>
    <w:basedOn w:val="DefaultParagraphFont"/>
    <w:uiPriority w:val="99"/>
    <w:semiHidden/>
    <w:rsid w:val="00F173D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120 Summer Street</CompanyAddress>
  <CompanyPhone>603.674.3239</CompanyPhone>
  <CompanyFax/>
  <CompanyEmail>ryankt@gmail.com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FormTemplates xmlns="http://schemas.microsoft.com/sharepoint/v3/contenttype/forms">
  <Display>DocumentLibraryForm</Display>
  <Edit>AssetEditForm</Edit>
  <New>DocumentLibraryForm</New>
</FormTemplates>
</file>

<file path=customXml/item4.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27CDEA-6C9E-4746-9A9F-1D7396AC12C3}">
  <ds:schemaRefs>
    <ds:schemaRef ds:uri="http://schemas.openxmlformats.org/officeDocument/2006/bibliography"/>
  </ds:schemaRefs>
</ds:datastoreItem>
</file>

<file path=customXml/itemProps3.xml><?xml version="1.0" encoding="utf-8"?>
<ds:datastoreItem xmlns:ds="http://schemas.openxmlformats.org/officeDocument/2006/customXml" ds:itemID="{423D17F4-19FE-46D4-A33E-254239FBFAAF}">
  <ds:schemaRefs>
    <ds:schemaRef ds:uri="http://schemas.microsoft.com/sharepoint/v3/contenttype/forms"/>
  </ds:schemaRefs>
</ds:datastoreItem>
</file>

<file path=customXml/itemProps4.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C:\Program Files (x86)\Microsoft Office\Root\Templates\1033\TimelessResume.dotx</Template>
  <TotalTime>13</TotalTime>
  <Pages>2</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Taylor</dc:creator>
  <cp:keywords/>
  <cp:lastModifiedBy>Ryan Taylor</cp:lastModifiedBy>
  <cp:revision>6</cp:revision>
  <cp:lastPrinted>2015-10-21T02:13:00Z</cp:lastPrinted>
  <dcterms:created xsi:type="dcterms:W3CDTF">2021-04-20T15:54:00Z</dcterms:created>
  <dcterms:modified xsi:type="dcterms:W3CDTF">2021-09-01T02:42:00Z</dcterms:modified>
  <cp:category>Milford, NH 03055</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